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-355600</wp:posOffset>
                </wp:positionH>
                <wp:positionV relativeFrom="paragraph">
                  <wp:posOffset>-168910</wp:posOffset>
                </wp:positionV>
                <wp:extent cx="5187950" cy="1577975"/>
                <wp:effectExtent l="0" t="0" r="0" b="0"/>
                <wp:wrapNone/>
                <wp:docPr id="19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60730" y="845185"/>
                          <a:ext cx="5187950" cy="157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3"/>
                              <w:tblW w:w="9274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502"/>
                              <w:gridCol w:w="1504"/>
                              <w:gridCol w:w="1303"/>
                              <w:gridCol w:w="1451"/>
                              <w:gridCol w:w="2038"/>
                              <w:gridCol w:w="1476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567" w:hRule="exact"/>
                              </w:trPr>
                              <w:tc>
                                <w:tcPr>
                                  <w:tcW w:w="1502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姓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名：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小熊猫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51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健康状况：</w:t>
                                  </w:r>
                                </w:p>
                              </w:tc>
                              <w:tc>
                                <w:tcPr>
                                  <w:tcW w:w="2038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健康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567" w:hRule="exact"/>
                              </w:trPr>
                              <w:tc>
                                <w:tcPr>
                                  <w:tcW w:w="1502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出生年月：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1991.12.23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51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电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话：</w:t>
                                  </w:r>
                                </w:p>
                              </w:tc>
                              <w:tc>
                                <w:tcPr>
                                  <w:tcW w:w="2038" w:type="dxa"/>
                                  <w:vAlign w:val="center"/>
                                </w:tcPr>
                                <w:p>
                                  <w:pPr>
                                    <w:ind w:left="-199" w:leftChars="-95" w:right="-777" w:rightChars="-370" w:firstLine="200" w:firstLineChars="100"/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12345677890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  <w:vAlign w:val="center"/>
                                </w:tcPr>
                                <w:p>
                                  <w:pPr>
                                    <w:ind w:left="-199" w:leftChars="-95" w:right="-777" w:rightChars="-370" w:firstLine="200" w:firstLineChars="100"/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567" w:hRule="exact"/>
                              </w:trPr>
                              <w:tc>
                                <w:tcPr>
                                  <w:tcW w:w="1502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专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业：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市场营销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51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邮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箱：</w:t>
                                  </w:r>
                                </w:p>
                              </w:tc>
                              <w:tc>
                                <w:tcPr>
                                  <w:tcW w:w="2038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info@tukuppt.com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000000" w:themeColor="text1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567" w:hRule="exact"/>
                              </w:trPr>
                              <w:tc>
                                <w:tcPr>
                                  <w:tcW w:w="1502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学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历：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本科</w:t>
                                  </w:r>
                                </w:p>
                              </w:tc>
                              <w:tc>
                                <w:tcPr>
                                  <w:tcW w:w="1303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51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地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址：</w:t>
                                  </w:r>
                                </w:p>
                              </w:tc>
                              <w:tc>
                                <w:tcPr>
                                  <w:tcW w:w="2038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上海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微软雅黑" w:hAnsi="微软雅黑" w:eastAsia="微软雅黑" w:cs="微软雅黑"/>
                                      <w:color w:val="404040" w:themeColor="text1" w:themeTint="BF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" o:spid="_x0000_s1026" o:spt="1" style="position:absolute;left:0pt;margin-left:-28pt;margin-top:-13.3pt;height:124.25pt;width:408.5pt;z-index:251666432;v-text-anchor:middle;mso-width-relative:page;mso-height-relative:page;" filled="f" stroked="f" coordsize="21600,21600" o:gfxdata="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j5mg22AAAAAsBAAAPAAAA&#10;AAAAAAEAIAAAACIAAABkcnMvZG93bnJldi54bWxQSwECFAAUAAAACACHTuJAXQpk2k4CAABrBAAA&#10;DgAAAAAAAAABACAAAAAnAQAAZHJzL2Uyb0RvYy54bWxQSwUGAAAAAAYABgBZAQAA5wUAAAAA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tbl>
                      <w:tblPr>
                        <w:tblStyle w:val="3"/>
                        <w:tblW w:w="9274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502"/>
                        <w:gridCol w:w="1504"/>
                        <w:gridCol w:w="1303"/>
                        <w:gridCol w:w="1451"/>
                        <w:gridCol w:w="2038"/>
                        <w:gridCol w:w="1476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567" w:hRule="exact"/>
                        </w:trPr>
                        <w:tc>
                          <w:tcPr>
                            <w:tcW w:w="1502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姓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名：</w:t>
                            </w:r>
                          </w:p>
                        </w:tc>
                        <w:tc>
                          <w:tcPr>
                            <w:tcW w:w="1504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小熊猫</w:t>
                            </w:r>
                          </w:p>
                        </w:tc>
                        <w:tc>
                          <w:tcPr>
                            <w:tcW w:w="1303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1451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健康状况：</w:t>
                            </w:r>
                          </w:p>
                        </w:tc>
                        <w:tc>
                          <w:tcPr>
                            <w:tcW w:w="2038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健康</w:t>
                            </w:r>
                          </w:p>
                        </w:tc>
                        <w:tc>
                          <w:tcPr>
                            <w:tcW w:w="1476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567" w:hRule="exact"/>
                        </w:trPr>
                        <w:tc>
                          <w:tcPr>
                            <w:tcW w:w="1502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出生年月：</w:t>
                            </w:r>
                          </w:p>
                        </w:tc>
                        <w:tc>
                          <w:tcPr>
                            <w:tcW w:w="1504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1991.12.23</w:t>
                            </w:r>
                          </w:p>
                        </w:tc>
                        <w:tc>
                          <w:tcPr>
                            <w:tcW w:w="1303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1451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电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话：</w:t>
                            </w:r>
                          </w:p>
                        </w:tc>
                        <w:tc>
                          <w:tcPr>
                            <w:tcW w:w="2038" w:type="dxa"/>
                            <w:vAlign w:val="center"/>
                          </w:tcPr>
                          <w:p>
                            <w:pPr>
                              <w:ind w:left="-199" w:leftChars="-95" w:right="-777" w:rightChars="-370" w:firstLine="200" w:firstLineChars="100"/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12345677890</w:t>
                            </w:r>
                          </w:p>
                        </w:tc>
                        <w:tc>
                          <w:tcPr>
                            <w:tcW w:w="1476" w:type="dxa"/>
                            <w:vAlign w:val="center"/>
                          </w:tcPr>
                          <w:p>
                            <w:pPr>
                              <w:ind w:left="-199" w:leftChars="-95" w:right="-777" w:rightChars="-370" w:firstLine="200" w:firstLineChars="100"/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567" w:hRule="exact"/>
                        </w:trPr>
                        <w:tc>
                          <w:tcPr>
                            <w:tcW w:w="1502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专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业：</w:t>
                            </w:r>
                          </w:p>
                        </w:tc>
                        <w:tc>
                          <w:tcPr>
                            <w:tcW w:w="1504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市场营销</w:t>
                            </w:r>
                          </w:p>
                        </w:tc>
                        <w:tc>
                          <w:tcPr>
                            <w:tcW w:w="1303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1451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邮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箱：</w:t>
                            </w:r>
                          </w:p>
                        </w:tc>
                        <w:tc>
                          <w:tcPr>
                            <w:tcW w:w="2038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info@tukuppt.com</w:t>
                            </w:r>
                          </w:p>
                        </w:tc>
                        <w:tc>
                          <w:tcPr>
                            <w:tcW w:w="1476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20"/>
                                <w:szCs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567" w:hRule="exact"/>
                        </w:trPr>
                        <w:tc>
                          <w:tcPr>
                            <w:tcW w:w="1502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历：</w:t>
                            </w:r>
                          </w:p>
                        </w:tc>
                        <w:tc>
                          <w:tcPr>
                            <w:tcW w:w="1504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本科</w:t>
                            </w:r>
                          </w:p>
                        </w:tc>
                        <w:tc>
                          <w:tcPr>
                            <w:tcW w:w="1303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1451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地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址：</w:t>
                            </w:r>
                          </w:p>
                        </w:tc>
                        <w:tc>
                          <w:tcPr>
                            <w:tcW w:w="2038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上海</w:t>
                            </w:r>
                          </w:p>
                        </w:tc>
                        <w:tc>
                          <w:tcPr>
                            <w:tcW w:w="1476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jc w:val="both"/>
                        <w:rPr>
                          <w:rFonts w:hint="eastAsia" w:eastAsiaTheme="minorEastAsia"/>
                          <w:lang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3754755</wp:posOffset>
                </wp:positionH>
                <wp:positionV relativeFrom="paragraph">
                  <wp:posOffset>-902335</wp:posOffset>
                </wp:positionV>
                <wp:extent cx="2391410" cy="516890"/>
                <wp:effectExtent l="6350" t="0" r="2540" b="0"/>
                <wp:wrapNone/>
                <wp:docPr id="118" name="组合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410" cy="516890"/>
                          <a:chOff x="9501" y="350"/>
                          <a:chExt cx="3766" cy="814"/>
                        </a:xfrm>
                      </wpg:grpSpPr>
                      <wps:wsp>
                        <wps:cNvPr id="116" name="矩形 116"/>
                        <wps:cNvSpPr/>
                        <wps:spPr>
                          <a:xfrm>
                            <a:off x="9501" y="523"/>
                            <a:ext cx="3750" cy="466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sz w:val="24"/>
                                  <w:szCs w:val="24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7" name="矩形 117"/>
                        <wps:cNvSpPr/>
                        <wps:spPr>
                          <a:xfrm>
                            <a:off x="9517" y="350"/>
                            <a:ext cx="3750" cy="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ascii="黑体" w:hAnsi="黑体" w:eastAsia="黑体" w:cs="黑体"/>
                                  <w:b w:val="0"/>
                                  <w:bCs w:val="0"/>
                                  <w:i/>
                                  <w:iCs/>
                                  <w:sz w:val="36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 w:val="0"/>
                                  <w:bCs w:val="0"/>
                                  <w:i/>
                                  <w:iCs/>
                                  <w:sz w:val="36"/>
                                  <w:szCs w:val="36"/>
                                  <w:lang w:val="en-US" w:eastAsia="zh-CN"/>
                                </w:rPr>
                                <w:t>PERSONAL RESUME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5.65pt;margin-top:-71.05pt;height:40.7pt;width:188.3pt;z-index:251904000;mso-width-relative:page;mso-height-relative:page;" coordorigin="9501,350" coordsize="3766,814" o:gfxdata="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">
                <o:lock v:ext="edit" aspectratio="f"/>
                <v:rect id="_x0000_s1026" o:spid="_x0000_s1026" o:spt="1" style="position:absolute;left:9501;top:523;height:466;width:3750;v-text-anchor:middle;" fillcolor="#404040 [2429]" filled="t" stroked="t" coordsize="21600,21600" o:gfxdata="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3V0j74A&#10;AADcAAAADwAAAAAAAAABACAAAAAiAAAAZHJzL2Rvd25yZXYueG1sUEsBAhQAFAAAAAgAh07iQDMv&#10;BZ47AAAAOQAAABAAAAAAAAAAAQAgAAAADQEAAGRycy9zaGFwZXhtbC54bWxQSwUGAAAAAAYABgBb&#10;AQAAtwMAAAAA&#10;">
                  <v:fill on="t" focussize="0,0"/>
                  <v:stroke weight="1pt" color="#41719C [32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ascii="黑体" w:hAnsi="黑体" w:eastAsia="黑体" w:cs="黑体"/>
                            <w:b/>
                            <w:bCs/>
                            <w:sz w:val="24"/>
                            <w:szCs w:val="24"/>
                            <w:lang w:val="en-US" w:eastAsia="zh-CN"/>
                          </w:rPr>
                        </w:pPr>
                      </w:p>
                    </w:txbxContent>
                  </v:textbox>
                </v:rect>
                <v:rect id="_x0000_s1026" o:spid="_x0000_s1026" o:spt="1" style="position:absolute;left:9517;top:350;height:815;width:3750;v-text-anchor:middle;" filled="f" stroked="f" coordsize="21600,21600" o:gfxdata="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kvluyugAAANwA&#10;AAAPAAAAAAAAAAEAIAAAACIAAABkcnMvZG93bnJldi54bWxQSwECFAAUAAAACACHTuJAMy8FnjsA&#10;AAA5AAAAEAAAAAAAAAABACAAAAAJAQAAZHJzL3NoYXBleG1sLnhtbFBLBQYAAAAABgAGAFsBAACz&#10;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ascii="黑体" w:hAnsi="黑体" w:eastAsia="黑体" w:cs="黑体"/>
                            <w:b w:val="0"/>
                            <w:bCs w:val="0"/>
                            <w:i/>
                            <w:iCs/>
                            <w:sz w:val="36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 w:val="0"/>
                            <w:bCs w:val="0"/>
                            <w:i/>
                            <w:iCs/>
                            <w:sz w:val="36"/>
                            <w:szCs w:val="36"/>
                            <w:lang w:val="en-US" w:eastAsia="zh-CN"/>
                          </w:rPr>
                          <w:t>PERSONAL RESUME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-902970</wp:posOffset>
                </wp:positionH>
                <wp:positionV relativeFrom="paragraph">
                  <wp:posOffset>8286750</wp:posOffset>
                </wp:positionV>
                <wp:extent cx="6921500" cy="401320"/>
                <wp:effectExtent l="0" t="0" r="12700" b="17780"/>
                <wp:wrapNone/>
                <wp:docPr id="112" name="组合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1500" cy="401320"/>
                          <a:chOff x="2150" y="901"/>
                          <a:chExt cx="10900" cy="632"/>
                        </a:xfrm>
                      </wpg:grpSpPr>
                      <wps:wsp>
                        <wps:cNvPr id="113" name="矩形 95"/>
                        <wps:cNvSpPr/>
                        <wps:spPr>
                          <a:xfrm>
                            <a:off x="2890" y="901"/>
                            <a:ext cx="1950" cy="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4" name="饼形 97"/>
                        <wps:cNvSpPr/>
                        <wps:spPr>
                          <a:xfrm>
                            <a:off x="2150" y="1050"/>
                            <a:ext cx="400" cy="400"/>
                          </a:xfrm>
                          <a:prstGeom prst="pie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5" name="直接连接符 98"/>
                        <wps:cNvCnPr/>
                        <wps:spPr>
                          <a:xfrm>
                            <a:off x="4484" y="1283"/>
                            <a:ext cx="8566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1.1pt;margin-top:652.5pt;height:31.6pt;width:545pt;z-index:251902976;mso-width-relative:page;mso-height-relative:page;" coordorigin="2150,901" coordsize="10900,632" o:gfxdata="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">
                <o:lock v:ext="edit" aspectratio="f"/>
                <v:rect id="矩形 95" o:spid="_x0000_s1026" o:spt="1" style="position:absolute;left:2890;top:901;height:632;width:1950;v-text-anchor:middle;" filled="f" stroked="f" coordsize="21600,21600" o:gfxdata="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bhV2xugAAANwA&#10;AAAPAAAAAAAAAAEAIAAAACIAAABkcnMvZG93bnJldi54bWxQSwECFAAUAAAACACHTuJAMy8FnjsA&#10;AAA5AAAAEAAAAAAAAAABACAAAAAJAQAAZHJzL3NoYXBleG1sLnhtbFBLBQYAAAAABgAGAFsBAACz&#10;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hint="eastAsia" w:ascii="黑体" w:hAnsi="黑体" w:eastAsia="黑体" w:cs="黑体"/>
                            <w:b/>
                            <w:bCs/>
                            <w:color w:val="404040" w:themeColor="text1" w:themeTint="BF"/>
                            <w:sz w:val="28"/>
                            <w:szCs w:val="28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color w:val="404040" w:themeColor="text1" w:themeTint="BF"/>
                            <w:sz w:val="28"/>
                            <w:szCs w:val="28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自我评价</w:t>
                        </w:r>
                      </w:p>
                    </w:txbxContent>
                  </v:textbox>
                </v:rect>
                <v:shape id="饼形 97" o:spid="_x0000_s1026" style="position:absolute;left:2150;top:1050;height:400;width:400;v-text-anchor:middle;" fillcolor="#404040 [2429]" filled="t" stroked="f" coordsize="400,400" o:gfxdata="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43ErugAAANwA&#10;AAAPAAAAAAAAAAEAIAAAACIAAABkcnMvZG93bnJldi54bWxQSwECFAAUAAAACACHTuJAMy8FnjsA&#10;AAA5AAAAEAAAAAAAAAABACAAAAAJAQAAZHJzL3NoYXBleG1sLnhtbFBLBQYAAAAABgAGAFsBAACz&#10;AwAAAAA=&#10;" path="m400,200c400,310,310,400,200,400c90,400,0,310,0,200c0,90,90,0,200,0l200,200xe">
                  <v:path o:connectlocs="400,200;200,400;0,200;200,0" o:connectangles="0,82,164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line id="直接连接符 98" o:spid="_x0000_s1026" o:spt="20" style="position:absolute;left:4484;top:1283;height:0;width:8566;" filled="f" stroked="t" coordsize="21600,21600" o:gfxdata="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nfw4L4A&#10;AADcAAAADwAAAAAAAAABACAAAAAiAAAAZHJzL2Rvd25yZXYueG1sUEsBAhQAFAAAAAgAh07iQDMv&#10;BZ47AAAAOQAAABAAAAAAAAAAAQAgAAAADQEAAGRycy9zaGFwZXhtbC54bWxQSwUGAAAAAAYABgBb&#10;AQAAtwMAAAAA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-902970</wp:posOffset>
                </wp:positionH>
                <wp:positionV relativeFrom="paragraph">
                  <wp:posOffset>6478270</wp:posOffset>
                </wp:positionV>
                <wp:extent cx="6921500" cy="401320"/>
                <wp:effectExtent l="0" t="0" r="12700" b="17780"/>
                <wp:wrapNone/>
                <wp:docPr id="108" name="组合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1500" cy="401320"/>
                          <a:chOff x="2150" y="901"/>
                          <a:chExt cx="10900" cy="632"/>
                        </a:xfrm>
                      </wpg:grpSpPr>
                      <wps:wsp>
                        <wps:cNvPr id="109" name="矩形 95"/>
                        <wps:cNvSpPr/>
                        <wps:spPr>
                          <a:xfrm>
                            <a:off x="2890" y="901"/>
                            <a:ext cx="1950" cy="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个人能力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0" name="饼形 97"/>
                        <wps:cNvSpPr/>
                        <wps:spPr>
                          <a:xfrm>
                            <a:off x="2150" y="1050"/>
                            <a:ext cx="400" cy="400"/>
                          </a:xfrm>
                          <a:prstGeom prst="pie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1" name="直接连接符 98"/>
                        <wps:cNvCnPr/>
                        <wps:spPr>
                          <a:xfrm>
                            <a:off x="4484" y="1283"/>
                            <a:ext cx="8566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1.1pt;margin-top:510.1pt;height:31.6pt;width:545pt;z-index:251780096;mso-width-relative:page;mso-height-relative:page;" coordorigin="2150,901" coordsize="10900,632" o:gfxdata="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">
                <o:lock v:ext="edit" aspectratio="f"/>
                <v:rect id="矩形 95" o:spid="_x0000_s1026" o:spt="1" style="position:absolute;left:2890;top:901;height:632;width:1950;v-text-anchor:middle;" filled="f" stroked="f" coordsize="21600,21600" o:gfxdata="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7T8hrsAAADc&#10;AAAADwAAAAAAAAABACAAAAAiAAAAZHJzL2Rvd25yZXYueG1sUEsBAhQAFAAAAAgAh07iQDMvBZ47&#10;AAAAOQAAABAAAAAAAAAAAQAgAAAACgEAAGRycy9zaGFwZXhtbC54bWxQSwUGAAAAAAYABgBbAQAA&#10;tAMAAAAA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hint="eastAsia" w:ascii="黑体" w:hAnsi="黑体" w:eastAsia="黑体" w:cs="黑体"/>
                            <w:b/>
                            <w:bCs/>
                            <w:color w:val="404040" w:themeColor="text1" w:themeTint="BF"/>
                            <w:sz w:val="28"/>
                            <w:szCs w:val="28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color w:val="404040" w:themeColor="text1" w:themeTint="BF"/>
                            <w:sz w:val="28"/>
                            <w:szCs w:val="28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个人能力</w:t>
                        </w:r>
                      </w:p>
                    </w:txbxContent>
                  </v:textbox>
                </v:rect>
                <v:shape id="饼形 97" o:spid="_x0000_s1026" style="position:absolute;left:2150;top:1050;height:400;width:400;v-text-anchor:middle;" fillcolor="#404040 [2429]" filled="t" stroked="f" coordsize="400,400" o:gfxdata="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2HcovQAA&#10;ANwAAAAPAAAAAAAAAAEAIAAAACIAAABkcnMvZG93bnJldi54bWxQSwECFAAUAAAACACHTuJAMy8F&#10;njsAAAA5AAAAEAAAAAAAAAABACAAAAAMAQAAZHJzL3NoYXBleG1sLnhtbFBLBQYAAAAABgAGAFsB&#10;AAC2AwAAAAA=&#10;" path="m400,200c400,310,310,400,200,400c90,400,0,310,0,200c0,90,90,0,200,0l200,200xe">
                  <v:path o:connectlocs="400,200;200,400;0,200;200,0" o:connectangles="0,82,164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line id="直接连接符 98" o:spid="_x0000_s1026" o:spt="20" style="position:absolute;left:4484;top:1283;height:0;width:8566;" filled="f" stroked="t" coordsize="21600,21600" o:gfxdata="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TPbj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-902970</wp:posOffset>
                </wp:positionH>
                <wp:positionV relativeFrom="paragraph">
                  <wp:posOffset>3399790</wp:posOffset>
                </wp:positionV>
                <wp:extent cx="6921500" cy="401320"/>
                <wp:effectExtent l="0" t="0" r="12700" b="17780"/>
                <wp:wrapNone/>
                <wp:docPr id="104" name="组合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1500" cy="401320"/>
                          <a:chOff x="2150" y="901"/>
                          <a:chExt cx="10900" cy="632"/>
                        </a:xfrm>
                      </wpg:grpSpPr>
                      <wps:wsp>
                        <wps:cNvPr id="105" name="矩形 95"/>
                        <wps:cNvSpPr/>
                        <wps:spPr>
                          <a:xfrm>
                            <a:off x="2890" y="901"/>
                            <a:ext cx="1950" cy="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工作经验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6" name="饼形 97"/>
                        <wps:cNvSpPr/>
                        <wps:spPr>
                          <a:xfrm>
                            <a:off x="2150" y="1050"/>
                            <a:ext cx="400" cy="400"/>
                          </a:xfrm>
                          <a:prstGeom prst="pie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7" name="直接连接符 98"/>
                        <wps:cNvCnPr/>
                        <wps:spPr>
                          <a:xfrm>
                            <a:off x="4484" y="1283"/>
                            <a:ext cx="8566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1.1pt;margin-top:267.7pt;height:31.6pt;width:545pt;z-index:251718656;mso-width-relative:page;mso-height-relative:page;" coordorigin="2150,901" coordsize="10900,632" o:gfxdata="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">
                <o:lock v:ext="edit" aspectratio="f"/>
                <v:rect id="矩形 95" o:spid="_x0000_s1026" o:spt="1" style="position:absolute;left:2890;top:901;height:632;width:1950;v-text-anchor:middle;" filled="f" stroked="f" coordsize="21600,21600" o:gfxdata="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++faDugAAANwA&#10;AAAPAAAAAAAAAAEAIAAAACIAAABkcnMvZG93bnJldi54bWxQSwECFAAUAAAACACHTuJAMy8FnjsA&#10;AAA5AAAAEAAAAAAAAAABACAAAAAJAQAAZHJzL3NoYXBleG1sLnhtbFBLBQYAAAAABgAGAFsBAACz&#10;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hint="eastAsia" w:ascii="黑体" w:hAnsi="黑体" w:eastAsia="黑体" w:cs="黑体"/>
                            <w:b/>
                            <w:bCs/>
                            <w:color w:val="404040" w:themeColor="text1" w:themeTint="BF"/>
                            <w:sz w:val="28"/>
                            <w:szCs w:val="28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color w:val="404040" w:themeColor="text1" w:themeTint="BF"/>
                            <w:sz w:val="28"/>
                            <w:szCs w:val="28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工作经验</w:t>
                        </w:r>
                      </w:p>
                    </w:txbxContent>
                  </v:textbox>
                </v:rect>
                <v:shape id="饼形 97" o:spid="_x0000_s1026" style="position:absolute;left:2150;top:1050;height:400;width:400;v-text-anchor:middle;" fillcolor="#404040 [2429]" filled="t" stroked="f" coordsize="400,400" o:gfxdata="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Wk3Bq8AAAA&#10;3AAAAA8AAAAAAAAAAQAgAAAAIgAAAGRycy9kb3ducmV2LnhtbFBLAQIUABQAAAAIAIdO4kAzLwWe&#10;OwAAADkAAAAQAAAAAAAAAAEAIAAAAAsBAABkcnMvc2hhcGV4bWwueG1sUEsFBgAAAAAGAAYAWwEA&#10;ALUDAAAAAA==&#10;" path="m400,200c400,310,310,400,200,400c90,400,0,310,0,200c0,90,90,0,200,0l200,200xe">
                  <v:path o:connectlocs="400,200;200,400;0,200;200,0" o:connectangles="0,82,164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line id="直接连接符 98" o:spid="_x0000_s1026" o:spt="20" style="position:absolute;left:4484;top:1283;height:0;width:8566;" filled="f" stroked="t" coordsize="21600,21600" o:gfxdata="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DBd0b4A&#10;AADcAAAADwAAAAAAAAABACAAAAAiAAAAZHJzL2Rvd25yZXYueG1sUEsBAhQAFAAAAAgAh07iQDMv&#10;BZ47AAAAOQAAABAAAAAAAAAAAQAgAAAADQEAAGRycy9zaGFwZXhtbC54bWxQSwUGAAAAAAYABgBb&#10;AQAAtwMAAAAA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-902970</wp:posOffset>
                </wp:positionH>
                <wp:positionV relativeFrom="paragraph">
                  <wp:posOffset>1540510</wp:posOffset>
                </wp:positionV>
                <wp:extent cx="6921500" cy="401320"/>
                <wp:effectExtent l="0" t="0" r="12700" b="17780"/>
                <wp:wrapNone/>
                <wp:docPr id="100" name="组合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1500" cy="401320"/>
                          <a:chOff x="2150" y="901"/>
                          <a:chExt cx="10900" cy="632"/>
                        </a:xfrm>
                      </wpg:grpSpPr>
                      <wps:wsp>
                        <wps:cNvPr id="101" name="矩形 95"/>
                        <wps:cNvSpPr/>
                        <wps:spPr>
                          <a:xfrm>
                            <a:off x="2890" y="901"/>
                            <a:ext cx="1950" cy="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2" name="饼形 97"/>
                        <wps:cNvSpPr/>
                        <wps:spPr>
                          <a:xfrm>
                            <a:off x="2150" y="1050"/>
                            <a:ext cx="400" cy="400"/>
                          </a:xfrm>
                          <a:prstGeom prst="pie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3" name="直接连接符 98"/>
                        <wps:cNvCnPr/>
                        <wps:spPr>
                          <a:xfrm>
                            <a:off x="4484" y="1283"/>
                            <a:ext cx="8566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1.1pt;margin-top:121.3pt;height:31.6pt;width:545pt;z-index:251687936;mso-width-relative:page;mso-height-relative:page;" coordorigin="2150,901" coordsize="10900,632" o:gfxdata="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">
                <o:lock v:ext="edit" aspectratio="f"/>
                <v:rect id="矩形 95" o:spid="_x0000_s1026" o:spt="1" style="position:absolute;left:2890;top:901;height:632;width:1950;v-text-anchor:middle;" filled="f" stroked="f" coordsize="21600,21600" o:gfxdata="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BwvCAugAAANwA&#10;AAAPAAAAAAAAAAEAIAAAACIAAABkcnMvZG93bnJldi54bWxQSwECFAAUAAAACACHTuJAMy8FnjsA&#10;AAA5AAAAEAAAAAAAAAABACAAAAAJAQAAZHJzL3NoYXBleG1sLnhtbFBLBQYAAAAABgAGAFsBAACz&#10;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hint="eastAsia" w:ascii="黑体" w:hAnsi="黑体" w:eastAsia="黑体" w:cs="黑体"/>
                            <w:b/>
                            <w:bCs/>
                            <w:color w:val="404040" w:themeColor="text1" w:themeTint="BF"/>
                            <w:sz w:val="28"/>
                            <w:szCs w:val="28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color w:val="404040" w:themeColor="text1" w:themeTint="BF"/>
                            <w:sz w:val="28"/>
                            <w:szCs w:val="28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教育背景</w:t>
                        </w:r>
                      </w:p>
                    </w:txbxContent>
                  </v:textbox>
                </v:rect>
                <v:shape id="饼形 97" o:spid="_x0000_s1026" style="position:absolute;left:2150;top:1050;height:400;width:400;v-text-anchor:middle;" fillcolor="#404040 [2429]" filled="t" stroked="f" coordsize="400,400" o:gfxdata="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qf2hm8AAAA&#10;3AAAAA8AAAAAAAAAAQAgAAAAIgAAAGRycy9kb3ducmV2LnhtbFBLAQIUABQAAAAIAIdO4kAzLwWe&#10;OwAAADkAAAAQAAAAAAAAAAEAIAAAAAsBAABkcnMvc2hhcGV4bWwueG1sUEsFBgAAAAAGAAYAWwEA&#10;ALUDAAAAAA==&#10;" path="m400,200c400,310,310,400,200,400c90,400,0,310,0,200c0,90,90,0,200,0l200,200xe">
                  <v:path o:connectlocs="400,200;200,400;0,200;200,0" o:connectangles="0,82,164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line id="直接连接符 98" o:spid="_x0000_s1026" o:spt="20" style="position:absolute;left:4484;top:1283;height:0;width:8566;" filled="f" stroked="t" coordsize="21600,21600" o:gfxdata="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C1vS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-913130</wp:posOffset>
                </wp:positionH>
                <wp:positionV relativeFrom="paragraph">
                  <wp:posOffset>-521970</wp:posOffset>
                </wp:positionV>
                <wp:extent cx="6921500" cy="401320"/>
                <wp:effectExtent l="0" t="0" r="12700" b="17780"/>
                <wp:wrapNone/>
                <wp:docPr id="99" name="组合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1500" cy="401320"/>
                          <a:chOff x="2150" y="901"/>
                          <a:chExt cx="10900" cy="632"/>
                        </a:xfrm>
                      </wpg:grpSpPr>
                      <wps:wsp>
                        <wps:cNvPr id="95" name="矩形 95"/>
                        <wps:cNvSpPr/>
                        <wps:spPr>
                          <a:xfrm>
                            <a:off x="2890" y="901"/>
                            <a:ext cx="1950" cy="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基本资料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7" name="饼形 97"/>
                        <wps:cNvSpPr/>
                        <wps:spPr>
                          <a:xfrm>
                            <a:off x="2150" y="1050"/>
                            <a:ext cx="400" cy="400"/>
                          </a:xfrm>
                          <a:prstGeom prst="pie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8" name="直接连接符 98"/>
                        <wps:cNvCnPr/>
                        <wps:spPr>
                          <a:xfrm>
                            <a:off x="4484" y="1283"/>
                            <a:ext cx="8566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1.9pt;margin-top:-41.1pt;height:31.6pt;width:545pt;z-index:251672576;mso-width-relative:page;mso-height-relative:page;" coordorigin="2150,901" coordsize="10900,632" o:gfxdata="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">
                <o:lock v:ext="edit" aspectratio="f"/>
                <v:rect id="_x0000_s1026" o:spid="_x0000_s1026" o:spt="1" style="position:absolute;left:2890;top:901;height:632;width:1950;v-text-anchor:middle;" filled="f" stroked="f" coordsize="21600,21600" o:gfxdata="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Q+el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hint="eastAsia" w:ascii="黑体" w:hAnsi="黑体" w:eastAsia="黑体" w:cs="黑体"/>
                            <w:b/>
                            <w:bCs/>
                            <w:color w:val="404040" w:themeColor="text1" w:themeTint="BF"/>
                            <w:sz w:val="28"/>
                            <w:szCs w:val="28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color w:val="404040" w:themeColor="text1" w:themeTint="BF"/>
                            <w:sz w:val="28"/>
                            <w:szCs w:val="28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基本资料</w:t>
                        </w:r>
                      </w:p>
                    </w:txbxContent>
                  </v:textbox>
                </v:rect>
                <v:shape id="_x0000_s1026" o:spid="_x0000_s1026" style="position:absolute;left:2150;top:1050;height:400;width:400;v-text-anchor:middle;" fillcolor="#404040 [2429]" filled="t" stroked="f" coordsize="400,400" o:gfxdata="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/oy87sAAADb&#10;AAAADwAAAAAAAAABACAAAAAiAAAAZHJzL2Rvd25yZXYueG1sUEsBAhQAFAAAAAgAh07iQDMvBZ47&#10;AAAAOQAAABAAAAAAAAAAAQAgAAAACgEAAGRycy9zaGFwZXhtbC54bWxQSwUGAAAAAAYABgBbAQAA&#10;tAMAAAAA&#10;" path="m400,200c400,310,310,400,200,400c90,400,0,310,0,200c0,90,90,0,200,0l200,200xe">
                  <v:path o:connectlocs="400,200;200,400;0,200;200,0" o:connectangles="0,82,164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line id="_x0000_s1026" o:spid="_x0000_s1026" o:spt="20" style="position:absolute;left:4484;top:1283;height:0;width:8566;" filled="f" stroked="t" coordsize="21600,21600" o:gfxdata="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zD6C8AAAA&#10;2wAAAA8AAAAAAAAAAQAgAAAAIgAAAGRycy9kb3ducmV2LnhtbFBLAQIUABQAAAAIAIdO4kAzLwWe&#10;OwAAADkAAAAQAAAAAAAAAAEAIAAAAAsBAABkcnMvc2hhcGV4bWwueG1sUEsFBgAAAAAGAAYAWwEA&#10;ALUDAAAAAA==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-779780</wp:posOffset>
                </wp:positionH>
                <wp:positionV relativeFrom="paragraph">
                  <wp:posOffset>-582295</wp:posOffset>
                </wp:positionV>
                <wp:extent cx="7455535" cy="10419080"/>
                <wp:effectExtent l="80645" t="42545" r="7620" b="5397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6405" y="10795"/>
                          <a:ext cx="7455535" cy="10419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1.4pt;margin-top:-45.85pt;height:820.4pt;width:587.05pt;z-index:-251657216;v-text-anchor:middle;mso-width-relative:page;mso-height-relative:page;" fillcolor="#FFFFFF [3212]" filled="t" stroked="f" coordsize="21600,21600" o:gfxdata="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">
                <v:fill on="t" focussize="0,0"/>
                <v:stroke on="f" weight="1pt" miterlimit="8" joinstyle="miter"/>
                <v:imagedata o:title=""/>
                <o:lock v:ext="edit" aspectratio="f"/>
                <v:shadow on="t" color="#000000" opacity="26214f" offset="-3pt,0pt" origin="32768f,0f" matrix="65536f,0f,0f,65536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4929505</wp:posOffset>
                </wp:positionH>
                <wp:positionV relativeFrom="paragraph">
                  <wp:posOffset>31750</wp:posOffset>
                </wp:positionV>
                <wp:extent cx="1085215" cy="1085215"/>
                <wp:effectExtent l="14605" t="14605" r="24130" b="24130"/>
                <wp:wrapNone/>
                <wp:docPr id="18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031865" y="946150"/>
                          <a:ext cx="1085215" cy="1085215"/>
                        </a:xfrm>
                        <a:prstGeom prst="ellipse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4" o:spid="_x0000_s1026" o:spt="3" type="#_x0000_t3" style="position:absolute;left:0pt;margin-left:388.15pt;margin-top:2.5pt;height:85.45pt;width:85.45pt;z-index:251665408;v-text-anchor:middle;mso-width-relative:page;mso-height-relative:page;" filled="t" stroked="t" coordsize="21600,21600" o:gfxdata="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">
                <v:fill type="frame" on="t" o:title="attractive-beautiful-black-and-white-736386" focussize="0,0" recolor="t" rotate="t" r:id="rId4"/>
                <v:stroke weight="2.25pt" color="#404040 [2429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-389255</wp:posOffset>
                </wp:positionH>
                <wp:positionV relativeFrom="paragraph">
                  <wp:posOffset>1979295</wp:posOffset>
                </wp:positionV>
                <wp:extent cx="6468745" cy="1095375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53745" y="2893695"/>
                          <a:ext cx="6468745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3"/>
                              <w:tblW w:w="9982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2401"/>
                              <w:gridCol w:w="5659"/>
                              <w:gridCol w:w="1922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2401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2010/09-2014/06</w:t>
                                  </w:r>
                                </w:p>
                              </w:tc>
                              <w:tc>
                                <w:tcPr>
                                  <w:tcW w:w="5659" w:type="dxa"/>
                                  <w:vAlign w:val="center"/>
                                </w:tcPr>
                                <w:p>
                                  <w:pPr>
                                    <w:jc w:val="center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熊猫工学院</w:t>
                                  </w:r>
                                </w:p>
                              </w:tc>
                              <w:tc>
                                <w:tcPr>
                                  <w:tcW w:w="1922" w:type="dxa"/>
                                  <w:vAlign w:val="center"/>
                                </w:tcPr>
                                <w:p>
                                  <w:pPr>
                                    <w:jc w:val="right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市场营销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982" w:type="dxa"/>
                                  <w:gridSpan w:val="3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主要课程：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982" w:type="dxa"/>
                                  <w:gridSpan w:val="3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管理学、经济学、统计学、、基本会计、市场营销、广电学、公共关系学、财务管理、市场营销、国际市场营销、市场调查、企业销售策划、商业心理学、经济数学、大学英语计算机应用等。</w:t>
                                  </w:r>
                                </w:p>
                              </w:tc>
                            </w:tr>
                          </w:tbl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0.65pt;margin-top:155.85pt;height:86.25pt;width:509.35pt;z-index:251671552;mso-width-relative:page;mso-height-relative:page;" filled="f" stroked="f" coordsize="21600,21600" o:gfxdata="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An1PfXeAAAACwEAAA8AAAAAAAAAAQAgAAAAIgAAAGRycy9kb3ducmV2LnhtbFBL&#10;AQIUABQAAAAIAIdO4kAhCDFCKQIAACYEAAAOAAAAAAAAAAEAIAAAAC0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3"/>
                        <w:tblW w:w="9982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2401"/>
                        <w:gridCol w:w="5659"/>
                        <w:gridCol w:w="1922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2401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2010/09-2014/06</w:t>
                            </w:r>
                          </w:p>
                        </w:tc>
                        <w:tc>
                          <w:tcPr>
                            <w:tcW w:w="5659" w:type="dxa"/>
                            <w:vAlign w:val="center"/>
                          </w:tcPr>
                          <w:p>
                            <w:pPr>
                              <w:jc w:val="center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熊猫工学院</w:t>
                            </w:r>
                          </w:p>
                        </w:tc>
                        <w:tc>
                          <w:tcPr>
                            <w:tcW w:w="1922" w:type="dxa"/>
                            <w:vAlign w:val="center"/>
                          </w:tcPr>
                          <w:p>
                            <w:pPr>
                              <w:jc w:val="right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市场营销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982" w:type="dxa"/>
                            <w:gridSpan w:val="3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主要课程：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982" w:type="dxa"/>
                            <w:gridSpan w:val="3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管理学、经济学、统计学、、基本会计、市场营销、广电学、公共关系学、财务管理、市场营销、国际市场营销、市场调查、企业销售策划、商业心理学、经济数学、大学英语计算机应用等。</w:t>
                            </w:r>
                          </w:p>
                        </w:tc>
                      </w:tr>
                    </w:tbl>
                    <w:p/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-386080</wp:posOffset>
                </wp:positionH>
                <wp:positionV relativeFrom="paragraph">
                  <wp:posOffset>3834765</wp:posOffset>
                </wp:positionV>
                <wp:extent cx="6487795" cy="2357120"/>
                <wp:effectExtent l="0" t="0" r="0" b="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56920" y="4749165"/>
                          <a:ext cx="6487795" cy="2357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3"/>
                              <w:tblW w:w="9964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2409"/>
                              <w:gridCol w:w="5659"/>
                              <w:gridCol w:w="1896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2409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2014/07-2015/11  </w:t>
                                  </w:r>
                                </w:p>
                              </w:tc>
                              <w:tc>
                                <w:tcPr>
                                  <w:tcW w:w="5659" w:type="dxa"/>
                                  <w:vAlign w:val="center"/>
                                </w:tcPr>
                                <w:p>
                                  <w:pPr>
                                    <w:jc w:val="center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北京小熊猫有限公司</w:t>
                                  </w:r>
                                </w:p>
                              </w:tc>
                              <w:tc>
                                <w:tcPr>
                                  <w:tcW w:w="1896" w:type="dxa"/>
                                  <w:vAlign w:val="center"/>
                                </w:tcPr>
                                <w:p>
                                  <w:pPr>
                                    <w:jc w:val="right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销售顾问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964" w:type="dxa"/>
                                  <w:gridSpan w:val="3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负责完成公司的销售任务，配合实施市场推广计划；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负责为客户讲解汽车型号、性能、发动机优势等，并组织客户进行试驾；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负责为顾客提供优质的服务，提高二次合作机会；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负责跟踪和回访客户，提升公司服务品质。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2409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2015/12-2016/08 </w:t>
                                  </w:r>
                                </w:p>
                              </w:tc>
                              <w:tc>
                                <w:tcPr>
                                  <w:tcW w:w="5659" w:type="dxa"/>
                                  <w:vAlign w:val="center"/>
                                </w:tcPr>
                                <w:p>
                                  <w:pPr>
                                    <w:jc w:val="center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北京小熊猫有限公司</w:t>
                                  </w:r>
                                </w:p>
                              </w:tc>
                              <w:tc>
                                <w:tcPr>
                                  <w:tcW w:w="1896" w:type="dxa"/>
                                  <w:vAlign w:val="center"/>
                                </w:tcPr>
                                <w:p>
                                  <w:pPr>
                                    <w:jc w:val="right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网点经理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964" w:type="dxa"/>
                                  <w:gridSpan w:val="3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参与公司推广项目的整体策划创意和日常推广宣传工作；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新建合作商户10家，维护现有合作商户50家，合作满意程度高，投诉率最低；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处理各类突发事件，让客户、合作商户满意的同时保证公司利益。</w:t>
                                  </w:r>
                                </w:p>
                              </w:tc>
                            </w:tr>
                          </w:tbl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0.4pt;margin-top:301.95pt;height:185.6pt;width:510.85pt;z-index:251665408;mso-width-relative:page;mso-height-relative:page;" filled="f" stroked="f" coordsize="21600,21600" o:gfxdata="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sWBwJ3AAAAAsBAAAPAAAAAAAAAAEAIAAAACIAAABkcnMvZG93bnJldi54bWxQ&#10;SwECFAAUAAAACACHTuJAFIYHyywCAAAmBAAADgAAAAAAAAABACAAAAAr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3"/>
                        <w:tblW w:w="9964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2409"/>
                        <w:gridCol w:w="5659"/>
                        <w:gridCol w:w="1896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2409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2014/07-2015/11  </w:t>
                            </w:r>
                          </w:p>
                        </w:tc>
                        <w:tc>
                          <w:tcPr>
                            <w:tcW w:w="5659" w:type="dxa"/>
                            <w:vAlign w:val="center"/>
                          </w:tcPr>
                          <w:p>
                            <w:pPr>
                              <w:jc w:val="center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北京小熊猫有限公司</w:t>
                            </w:r>
                          </w:p>
                        </w:tc>
                        <w:tc>
                          <w:tcPr>
                            <w:tcW w:w="1896" w:type="dxa"/>
                            <w:vAlign w:val="center"/>
                          </w:tcPr>
                          <w:p>
                            <w:pPr>
                              <w:jc w:val="right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销售顾问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964" w:type="dxa"/>
                            <w:gridSpan w:val="3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负责完成公司的销售任务，配合实施市场推广计划；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负责为客户讲解汽车型号、性能、发动机优势等，并组织客户进行试驾；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负责为顾客提供优质的服务，提高二次合作机会；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负责跟踪和回访客户，提升公司服务品质。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2409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2015/12-2016/08 </w:t>
                            </w:r>
                          </w:p>
                        </w:tc>
                        <w:tc>
                          <w:tcPr>
                            <w:tcW w:w="5659" w:type="dxa"/>
                            <w:vAlign w:val="center"/>
                          </w:tcPr>
                          <w:p>
                            <w:pPr>
                              <w:jc w:val="center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北京小熊猫有限公司</w:t>
                            </w:r>
                          </w:p>
                        </w:tc>
                        <w:tc>
                          <w:tcPr>
                            <w:tcW w:w="1896" w:type="dxa"/>
                            <w:vAlign w:val="center"/>
                          </w:tcPr>
                          <w:p>
                            <w:pPr>
                              <w:jc w:val="right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网点经理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964" w:type="dxa"/>
                            <w:gridSpan w:val="3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参与公司推广项目的整体策划创意和日常推广宣传工作；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新建合作商户10家，维护现有合作商户50家，合作满意程度高，投诉率最低；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处理各类突发事件，让客户、合作商户满意的同时保证公司利益。</w:t>
                            </w:r>
                          </w:p>
                        </w:tc>
                      </w:tr>
                    </w:tbl>
                    <w:p/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-365125</wp:posOffset>
                </wp:positionH>
                <wp:positionV relativeFrom="paragraph">
                  <wp:posOffset>6916420</wp:posOffset>
                </wp:positionV>
                <wp:extent cx="6491605" cy="1116965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77875" y="7830820"/>
                          <a:ext cx="6491605" cy="1116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3"/>
                              <w:tblW w:w="9931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9931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931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通过专业的英语四、八级考试；熟练的进行听、说、读、写；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931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熟练操作</w:t>
                                  </w:r>
                                  <w:r>
                                    <w:rPr>
                                      <w:rFonts w:hint="default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Windows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平台上的各类应用软件，如</w:t>
                                  </w:r>
                                  <w:r>
                                    <w:rPr>
                                      <w:rFonts w:hint="default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Word、Excel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以及</w:t>
                                  </w:r>
                                  <w:r>
                                    <w:rPr>
                                      <w:rFonts w:hint="default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Power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default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Point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等；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931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通过国家计算机等级考试，擅长利用</w:t>
                                  </w:r>
                                  <w:r>
                                    <w:rPr>
                                      <w:rFonts w:hint="default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Internet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进行各种网际信息交流，具有一定网站建设，规划经验。</w:t>
                                  </w:r>
                                </w:p>
                              </w:tc>
                            </w:tr>
                          </w:tbl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8.75pt;margin-top:544.6pt;height:87.95pt;width:511.15pt;z-index:251666432;mso-width-relative:page;mso-height-relative:page;" filled="f" stroked="f" coordsize="21600,21600" o:gfxdata="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F4my83QAAAA0BAAAPAAAAAAAAAAEAIAAAACIAAABkcnMvZG93bnJldi54bWxQ&#10;SwECFAAUAAAACACHTuJA1ICRJSsCAAAmBAAADgAAAAAAAAABACAAAAAs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3"/>
                        <w:tblW w:w="9931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9931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931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通过专业的英语四、八级考试；熟练的进行听、说、读、写；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931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熟练操作</w:t>
                            </w:r>
                            <w:r>
                              <w:rPr>
                                <w:rFonts w:hint="default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Windows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平台上的各类应用软件，如</w:t>
                            </w:r>
                            <w:r>
                              <w:rPr>
                                <w:rFonts w:hint="default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Word、Excel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以及</w:t>
                            </w:r>
                            <w:r>
                              <w:rPr>
                                <w:rFonts w:hint="default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Power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Point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等；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931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通过国家计算机等级考试，擅长利用</w:t>
                            </w:r>
                            <w:r>
                              <w:rPr>
                                <w:rFonts w:hint="default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Internet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进行各种网际信息交流，具有一定网站建设，规划经验。</w:t>
                            </w:r>
                          </w:p>
                        </w:tc>
                      </w:tr>
                    </w:tbl>
                    <w:p/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-354330</wp:posOffset>
                </wp:positionH>
                <wp:positionV relativeFrom="paragraph">
                  <wp:posOffset>8721090</wp:posOffset>
                </wp:positionV>
                <wp:extent cx="6461760" cy="1064895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88670" y="9635490"/>
                          <a:ext cx="6461760" cy="1064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3"/>
                              <w:tblW w:w="9909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9909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680" w:hRule="atLeast"/>
                              </w:trPr>
                              <w:tc>
                                <w:tcPr>
                                  <w:tcW w:w="9909" w:type="dxa"/>
                                  <w:vAlign w:val="top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eastAsiaTheme="minorEastAsia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本人性格开朗，对待工作认真负责，待人真诚，善于沟通、协调有较强的组织能力与团队精神；活泼开朗、乐观上进、有爱心并善于施教并行；上进心强、勤于学习能不断进步自身能力和综合素质。在未来的工作中，我将以充沛的精力，刻苦钻研的精神来努力工作，稳定的进步自己的工作能力，与公司同步发展。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7.9pt;margin-top:686.7pt;height:83.85pt;width:508.8pt;z-index:251669504;v-text-anchor:middle;mso-width-relative:page;mso-height-relative:page;" filled="f" stroked="f" coordsize="21600,21600" o:gfxdata="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EQsgj2gAAAA0B&#10;AAAPAAAAAAAAAAEAIAAAACIAAABkcnMvZG93bnJldi54bWxQSwECFAAUAAAACACHTuJAxbe5RlIC&#10;AABtBAAADgAAAAAAAAABACAAAAApAQAAZHJzL2Uyb0RvYy54bWxQSwUGAAAAAAYABgBZAQAA7QUA&#10;AAAA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tbl>
                      <w:tblPr>
                        <w:tblStyle w:val="3"/>
                        <w:tblW w:w="9909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9909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680" w:hRule="atLeast"/>
                        </w:trPr>
                        <w:tc>
                          <w:tcPr>
                            <w:tcW w:w="9909" w:type="dxa"/>
                            <w:vAlign w:val="top"/>
                          </w:tcPr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本人性格开朗，对待工作认真负责，待人真诚，善于沟通、协调有较强的组织能力与团队精神；活泼开朗、乐观上进、有爱心并善于施教并行；上进心强、勤于学习能不断进步自身能力和综合素质。在未来的工作中，我将以充沛的精力，刻苦钻研的精神来努力工作，稳定的进步自己的工作能力，与公司同步发展。</w:t>
                            </w:r>
                          </w:p>
                        </w:tc>
                      </w:tr>
                    </w:tbl>
                    <w:p>
                      <w:pPr>
                        <w:jc w:val="both"/>
                        <w:rPr>
                          <w:rFonts w:hint="eastAsia" w:eastAsiaTheme="minorEastAsia"/>
                          <w:lang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-1143635</wp:posOffset>
                </wp:positionH>
                <wp:positionV relativeFrom="paragraph">
                  <wp:posOffset>-922020</wp:posOffset>
                </wp:positionV>
                <wp:extent cx="7590790" cy="10784840"/>
                <wp:effectExtent l="0" t="0" r="10160" b="1651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305" y="20320"/>
                          <a:ext cx="7590790" cy="107848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0.05pt;margin-top:-72.6pt;height:849.2pt;width:597.7pt;z-index:-251658240;v-text-anchor:middle;mso-width-relative:page;mso-height-relative:page;" fillcolor="#F2F2F2 [3052]" filled="t" stroked="f" coordsize="21600,21600" o:gfxdata="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HuH6ZXeAAAADwEAAA8AAAAAAAAAAQAgAAAAIgAAAGRycy9kb3ducmV2&#10;LnhtbFBLAQIUABQAAAAIAIdO4kAhtSh7aAIAAKkEAAAOAAAAAAAAAAEAIAAAAC0BAABkcnMvZTJv&#10;RG9jLnhtbFBLBQYAAAAABgAGAFkBAAAH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4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E42D1B"/>
    <w:rsid w:val="122D527E"/>
    <w:rsid w:val="19C034C4"/>
    <w:rsid w:val="6D535020"/>
    <w:rsid w:val="73E42D1B"/>
    <w:rsid w:val="74A1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2018-07-18T02:03:00Z</dcterms:created>
  <dc:creator>尹梦婷</dc:creator>
  <cp:lastModifiedBy>懂我者久居我心@</cp:lastModifiedBy>
  <dcterms:modified xsi:type="dcterms:W3CDTF">2020-05-15T03:40:30Z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